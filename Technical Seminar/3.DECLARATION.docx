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9861" w14:textId="77777777"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14:paraId="4A3A9263" w14:textId="77777777" w:rsidR="00D858B5" w:rsidRPr="00122852" w:rsidRDefault="00D858B5" w:rsidP="00F435BF">
      <w:pPr>
        <w:pStyle w:val="MainHead"/>
      </w:pPr>
      <w:r w:rsidRPr="00122852">
        <w:t>DECLARATION</w:t>
      </w:r>
    </w:p>
    <w:p w14:paraId="440EAEF0" w14:textId="26B1C242" w:rsidR="00D858B5" w:rsidRPr="00F844F2" w:rsidRDefault="000E7CD2" w:rsidP="00F435BF">
      <w:pPr>
        <w:rPr>
          <w:rFonts w:cs="Times New Roman"/>
        </w:rPr>
      </w:pPr>
      <w:r>
        <w:rPr>
          <w:rFonts w:cs="Times New Roman"/>
        </w:rPr>
        <w:t xml:space="preserve">                </w:t>
      </w:r>
      <w:r w:rsidR="00864DD4" w:rsidRPr="00F844F2">
        <w:rPr>
          <w:rFonts w:cs="Times New Roman"/>
        </w:rPr>
        <w:t>We</w:t>
      </w:r>
      <w:r w:rsidR="00D858B5" w:rsidRPr="00F844F2">
        <w:rPr>
          <w:rFonts w:cs="Times New Roman"/>
        </w:rPr>
        <w:t>,</w:t>
      </w:r>
      <w:r w:rsidR="00AD7E3F">
        <w:rPr>
          <w:rFonts w:cs="Times New Roman"/>
        </w:rPr>
        <w:t xml:space="preserve"> </w:t>
      </w:r>
      <w:r w:rsidR="004D11D9">
        <w:rPr>
          <w:b/>
        </w:rPr>
        <w:t>Vaishnavi K.R</w:t>
      </w:r>
      <w:r w:rsidR="008C56B8" w:rsidRPr="00763D44">
        <w:rPr>
          <w:b/>
        </w:rPr>
        <w:t xml:space="preserve"> (</w:t>
      </w:r>
      <w:r w:rsidR="004D11D9">
        <w:rPr>
          <w:b/>
        </w:rPr>
        <w:t>15BT6CS</w:t>
      </w:r>
      <w:r w:rsidR="00907D2D">
        <w:rPr>
          <w:b/>
        </w:rPr>
        <w:t>0</w:t>
      </w:r>
      <w:r w:rsidR="004D11D9">
        <w:rPr>
          <w:b/>
        </w:rPr>
        <w:t>81</w:t>
      </w:r>
      <w:r w:rsidR="008C56B8" w:rsidRPr="00763D44">
        <w:rPr>
          <w:b/>
        </w:rPr>
        <w:t>),</w:t>
      </w:r>
      <w:r w:rsidR="00AD7E3F" w:rsidRPr="00AD7E3F">
        <w:rPr>
          <w:b/>
        </w:rPr>
        <w:t xml:space="preserve"> </w:t>
      </w:r>
      <w:r w:rsidR="00AD7E3F">
        <w:rPr>
          <w:b/>
        </w:rPr>
        <w:t>Tushar Jain</w:t>
      </w:r>
      <w:r w:rsidR="00AD7E3F" w:rsidRPr="00763D44">
        <w:rPr>
          <w:b/>
        </w:rPr>
        <w:t xml:space="preserve"> (</w:t>
      </w:r>
      <w:r w:rsidR="00AD7E3F">
        <w:rPr>
          <w:b/>
        </w:rPr>
        <w:t>15BT6CS076</w:t>
      </w:r>
      <w:r w:rsidR="00AD7E3F" w:rsidRPr="00763D44">
        <w:rPr>
          <w:b/>
        </w:rPr>
        <w:t>),</w:t>
      </w:r>
      <w:r w:rsidR="00AD7E3F" w:rsidRPr="005811FA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</w:t>
      </w:r>
      <w:r w:rsidR="00AD7E3F" w:rsidRPr="00F844F2">
        <w:rPr>
          <w:rFonts w:cs="Times New Roman"/>
        </w:rPr>
        <w:t>students</w:t>
      </w:r>
      <w:r w:rsidR="00042037" w:rsidRPr="00F844F2">
        <w:rPr>
          <w:rFonts w:cs="Times New Roman"/>
        </w:rPr>
        <w:t xml:space="preserve"> of </w:t>
      </w:r>
      <w:r w:rsidR="000C52DA">
        <w:rPr>
          <w:rFonts w:cs="Times New Roman"/>
        </w:rPr>
        <w:t>eighth</w:t>
      </w:r>
      <w:r w:rsidR="00042037" w:rsidRPr="00F844F2">
        <w:rPr>
          <w:rFonts w:cs="Times New Roman"/>
        </w:rPr>
        <w:t xml:space="preserve"> </w:t>
      </w:r>
      <w:r w:rsidR="00D858B5" w:rsidRPr="00F844F2">
        <w:rPr>
          <w:rFonts w:cs="Times New Roman"/>
        </w:rPr>
        <w:t xml:space="preserve">semester </w:t>
      </w:r>
      <w:r w:rsidR="00E20FB9">
        <w:rPr>
          <w:rFonts w:cs="Times New Roman"/>
        </w:rPr>
        <w:t>B.Tech</w:t>
      </w:r>
      <w:r w:rsidR="003E1CE2" w:rsidRPr="00F844F2">
        <w:rPr>
          <w:rFonts w:cs="Times New Roman"/>
        </w:rPr>
        <w:t xml:space="preserve"> in </w:t>
      </w:r>
      <w:r w:rsidR="00B47BAD">
        <w:rPr>
          <w:rFonts w:cs="Times New Roman"/>
          <w:b/>
        </w:rPr>
        <w:t>Computer Science and</w:t>
      </w:r>
      <w:r w:rsidR="003E1CE2" w:rsidRPr="00F844F2">
        <w:rPr>
          <w:rFonts w:cs="Times New Roman"/>
          <w:b/>
        </w:rPr>
        <w:t xml:space="preserve"> Engineering</w:t>
      </w:r>
      <w:r w:rsidR="00D858B5" w:rsidRPr="00F844F2">
        <w:rPr>
          <w:rFonts w:cs="Times New Roman"/>
        </w:rPr>
        <w:t xml:space="preserve">, at </w:t>
      </w:r>
      <w:r w:rsidR="005A3563" w:rsidRPr="00F844F2">
        <w:rPr>
          <w:rFonts w:cs="Times New Roman"/>
          <w:spacing w:val="6"/>
          <w:szCs w:val="24"/>
        </w:rPr>
        <w:t>School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>,</w:t>
      </w:r>
      <w:r w:rsidR="00D10945">
        <w:rPr>
          <w:rFonts w:cs="Times New Roman"/>
          <w:spacing w:val="6"/>
          <w:szCs w:val="24"/>
        </w:rPr>
        <w:t xml:space="preserve"> </w:t>
      </w:r>
      <w:bookmarkStart w:id="0" w:name="_GoBack"/>
      <w:r w:rsidR="00D10945" w:rsidRPr="00D10945">
        <w:rPr>
          <w:rFonts w:cs="Times New Roman"/>
          <w:b/>
          <w:spacing w:val="6"/>
          <w:szCs w:val="24"/>
        </w:rPr>
        <w:t>Jain deemed-to-be University</w:t>
      </w:r>
      <w:bookmarkEnd w:id="0"/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r w:rsidR="00220E65">
        <w:rPr>
          <w:rFonts w:cs="Times New Roman"/>
          <w:b/>
        </w:rPr>
        <w:t xml:space="preserve">Li-Fi </w:t>
      </w:r>
      <w:r w:rsidR="00333316">
        <w:rPr>
          <w:rFonts w:cs="Times New Roman"/>
          <w:b/>
        </w:rPr>
        <w:t>and it’s uses in various Applications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AE4FA1">
        <w:rPr>
          <w:rFonts w:cs="Times New Roman"/>
          <w:b/>
          <w:bCs/>
          <w:spacing w:val="6"/>
          <w:szCs w:val="24"/>
        </w:rPr>
        <w:t>Computer Science and</w:t>
      </w:r>
      <w:r w:rsidR="005A3563" w:rsidRPr="00F844F2">
        <w:rPr>
          <w:rFonts w:cs="Times New Roman"/>
          <w:b/>
          <w:bCs/>
          <w:spacing w:val="6"/>
          <w:szCs w:val="24"/>
        </w:rPr>
        <w:t xml:space="preserve"> Engineering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F844F2">
        <w:rPr>
          <w:rFonts w:cs="Times New Roman"/>
          <w:b/>
          <w:bCs/>
        </w:rPr>
        <w:t>201</w:t>
      </w:r>
      <w:r w:rsidR="00282264">
        <w:rPr>
          <w:rFonts w:cs="Times New Roman"/>
          <w:b/>
          <w:bCs/>
        </w:rPr>
        <w:t>8</w:t>
      </w:r>
      <w:r w:rsidR="00652832" w:rsidRPr="00F844F2">
        <w:rPr>
          <w:rFonts w:cs="Times New Roman"/>
          <w:b/>
          <w:bCs/>
        </w:rPr>
        <w:noBreakHyphen/>
      </w:r>
      <w:r w:rsidR="00D858B5" w:rsidRPr="00F844F2">
        <w:rPr>
          <w:rFonts w:cs="Times New Roman"/>
          <w:b/>
          <w:bCs/>
        </w:rPr>
        <w:t>20</w:t>
      </w:r>
      <w:r w:rsidR="00282264">
        <w:rPr>
          <w:rFonts w:cs="Times New Roman"/>
          <w:b/>
          <w:bCs/>
        </w:rPr>
        <w:t>19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DF6897">
        <w:rPr>
          <w:rFonts w:cs="Times New Roman"/>
        </w:rPr>
        <w:t>technical seminar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5D0B81" w:rsidRPr="00A64118" w14:paraId="1A305F3A" w14:textId="77777777" w:rsidTr="00414216">
        <w:tc>
          <w:tcPr>
            <w:tcW w:w="4478" w:type="dxa"/>
          </w:tcPr>
          <w:p w14:paraId="025A1844" w14:textId="77777777" w:rsidR="005D0B81" w:rsidRDefault="005D0B81" w:rsidP="004D7CA4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14:paraId="55618B78" w14:textId="77777777" w:rsidR="005D0B81" w:rsidRPr="005D0B81" w:rsidRDefault="005D0B81" w:rsidP="004D7CA4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8113CE" w:rsidRPr="00A64118" w14:paraId="501F39B4" w14:textId="77777777" w:rsidTr="00414216">
        <w:tc>
          <w:tcPr>
            <w:tcW w:w="4478" w:type="dxa"/>
          </w:tcPr>
          <w:p w14:paraId="4CC1FC60" w14:textId="4C0794CB" w:rsidR="007847D7" w:rsidRDefault="007847D7" w:rsidP="004D7CA4">
            <w:pPr>
              <w:pStyle w:val="Name-R"/>
              <w:framePr w:hSpace="0" w:wrap="auto" w:vAnchor="margin" w:hAnchor="text" w:yAlign="inline"/>
            </w:pPr>
            <w:r>
              <w:t>Name1</w:t>
            </w:r>
            <w:r w:rsidR="00F53CB6">
              <w:t>:</w:t>
            </w:r>
            <w:r w:rsidR="004D7CA4">
              <w:t xml:space="preserve"> </w:t>
            </w:r>
            <w:r w:rsidR="00BE48BE">
              <w:t>Vaishnavi K.R</w:t>
            </w:r>
          </w:p>
          <w:p w14:paraId="48FBD394" w14:textId="546450C8" w:rsidR="008113CE" w:rsidRDefault="007847D7" w:rsidP="004D7CA4">
            <w:pPr>
              <w:pStyle w:val="Name-L"/>
              <w:framePr w:hSpace="0" w:wrap="auto" w:vAnchor="margin" w:hAnchor="text" w:yAlign="inline"/>
            </w:pPr>
            <w:r>
              <w:t>USN:</w:t>
            </w:r>
            <w:r w:rsidR="009D5CE1">
              <w:t xml:space="preserve"> </w:t>
            </w:r>
            <w:r w:rsidR="004D7CA4">
              <w:t>15BT6CS</w:t>
            </w:r>
            <w:r w:rsidR="00BE48BE">
              <w:t>081</w:t>
            </w:r>
          </w:p>
        </w:tc>
        <w:tc>
          <w:tcPr>
            <w:tcW w:w="4479" w:type="dxa"/>
          </w:tcPr>
          <w:p w14:paraId="7FF0B365" w14:textId="3909FFCE" w:rsidR="008113CE" w:rsidRDefault="008113CE" w:rsidP="004D7CA4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14:paraId="37EAC8EB" w14:textId="77777777" w:rsidTr="00414216">
        <w:tc>
          <w:tcPr>
            <w:tcW w:w="4478" w:type="dxa"/>
          </w:tcPr>
          <w:p w14:paraId="58F58CB9" w14:textId="72B1D2C7" w:rsidR="007847D7" w:rsidRPr="00F20EA1" w:rsidRDefault="007847D7" w:rsidP="004D7CA4">
            <w:pPr>
              <w:pStyle w:val="Name-R"/>
              <w:framePr w:hSpace="0" w:wrap="auto" w:vAnchor="margin" w:hAnchor="text" w:yAlign="inline"/>
            </w:pPr>
            <w:r>
              <w:t>Name2</w:t>
            </w:r>
            <w:r w:rsidR="004D7CA4">
              <w:t xml:space="preserve">: </w:t>
            </w:r>
            <w:r w:rsidR="00BE48BE">
              <w:t>Tushar Jain</w:t>
            </w:r>
          </w:p>
          <w:p w14:paraId="5F248958" w14:textId="268BFBB8" w:rsidR="008113CE" w:rsidRDefault="007847D7" w:rsidP="004D7CA4">
            <w:pPr>
              <w:pStyle w:val="Name-L"/>
              <w:framePr w:hSpace="0" w:wrap="auto" w:vAnchor="margin" w:hAnchor="text" w:yAlign="inline"/>
            </w:pPr>
            <w:r>
              <w:t>USN:</w:t>
            </w:r>
            <w:r w:rsidR="009D5CE1">
              <w:t xml:space="preserve"> </w:t>
            </w:r>
            <w:r w:rsidR="004D7CA4">
              <w:t>15BT6CS</w:t>
            </w:r>
            <w:r w:rsidR="00BE48BE">
              <w:t>081</w:t>
            </w:r>
          </w:p>
        </w:tc>
        <w:tc>
          <w:tcPr>
            <w:tcW w:w="4479" w:type="dxa"/>
          </w:tcPr>
          <w:p w14:paraId="17B5E3A4" w14:textId="77777777" w:rsidR="008113CE" w:rsidRDefault="008113CE" w:rsidP="004D7CA4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14:paraId="134B16A3" w14:textId="77777777" w:rsidTr="00414216">
        <w:tc>
          <w:tcPr>
            <w:tcW w:w="4478" w:type="dxa"/>
          </w:tcPr>
          <w:p w14:paraId="13C81604" w14:textId="1CB8F69D" w:rsidR="007847D7" w:rsidRDefault="007847D7" w:rsidP="004D7CA4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14:paraId="7E014F45" w14:textId="77777777" w:rsidR="007847D7" w:rsidRDefault="007847D7" w:rsidP="004D7CA4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14:paraId="3A8443FD" w14:textId="77777777" w:rsidTr="00414216">
        <w:tc>
          <w:tcPr>
            <w:tcW w:w="4478" w:type="dxa"/>
          </w:tcPr>
          <w:p w14:paraId="7831CE02" w14:textId="7ED998F5" w:rsidR="007847D7" w:rsidRDefault="007847D7" w:rsidP="004D7CA4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14:paraId="29B90868" w14:textId="77777777" w:rsidR="007847D7" w:rsidRDefault="007847D7" w:rsidP="004D7CA4">
            <w:pPr>
              <w:pStyle w:val="Name-R"/>
              <w:framePr w:hSpace="0" w:wrap="auto" w:vAnchor="margin" w:hAnchor="text" w:yAlign="inline"/>
            </w:pPr>
          </w:p>
        </w:tc>
      </w:tr>
      <w:tr w:rsidR="007847D7" w:rsidRPr="00A64118" w14:paraId="086745B4" w14:textId="77777777" w:rsidTr="00414216">
        <w:tc>
          <w:tcPr>
            <w:tcW w:w="4478" w:type="dxa"/>
          </w:tcPr>
          <w:p w14:paraId="1AFE5C5D" w14:textId="7CCDEA7B" w:rsidR="007847D7" w:rsidRDefault="007847D7" w:rsidP="004D7CA4">
            <w:pPr>
              <w:pStyle w:val="Name-L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14:paraId="2B2A14A8" w14:textId="77777777" w:rsidR="007847D7" w:rsidRDefault="007847D7" w:rsidP="004D7CA4">
            <w:pPr>
              <w:pStyle w:val="Name-R"/>
              <w:framePr w:hSpace="0" w:wrap="auto" w:vAnchor="margin" w:hAnchor="text" w:yAlign="inline"/>
            </w:pPr>
          </w:p>
        </w:tc>
      </w:tr>
    </w:tbl>
    <w:p w14:paraId="7CE9C79B" w14:textId="77777777" w:rsidR="004914EC" w:rsidRDefault="004914EC" w:rsidP="00977D2E">
      <w:pPr>
        <w:pStyle w:val="MainHead"/>
        <w:jc w:val="both"/>
      </w:pPr>
    </w:p>
    <w:p w14:paraId="2F9B6E82" w14:textId="77777777"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zI3NTMyNTMxMzBX0lEKTi0uzszPAymwrAUAWTrMvywAAAA="/>
  </w:docVars>
  <w:rsids>
    <w:rsidRoot w:val="00652C6F"/>
    <w:rsid w:val="00003929"/>
    <w:rsid w:val="0000398A"/>
    <w:rsid w:val="00013C00"/>
    <w:rsid w:val="000333C0"/>
    <w:rsid w:val="00042037"/>
    <w:rsid w:val="00064258"/>
    <w:rsid w:val="000647AA"/>
    <w:rsid w:val="000650CC"/>
    <w:rsid w:val="000C0CD4"/>
    <w:rsid w:val="000C52A7"/>
    <w:rsid w:val="000C52DA"/>
    <w:rsid w:val="000D4CE6"/>
    <w:rsid w:val="000D612B"/>
    <w:rsid w:val="000E7CD2"/>
    <w:rsid w:val="00120897"/>
    <w:rsid w:val="00122852"/>
    <w:rsid w:val="001266D3"/>
    <w:rsid w:val="0013757E"/>
    <w:rsid w:val="001409E4"/>
    <w:rsid w:val="00181389"/>
    <w:rsid w:val="001972F6"/>
    <w:rsid w:val="001C799B"/>
    <w:rsid w:val="001D1822"/>
    <w:rsid w:val="001E76C1"/>
    <w:rsid w:val="001F21E3"/>
    <w:rsid w:val="00220E65"/>
    <w:rsid w:val="00221FA7"/>
    <w:rsid w:val="002473CB"/>
    <w:rsid w:val="00274E49"/>
    <w:rsid w:val="00282264"/>
    <w:rsid w:val="00297840"/>
    <w:rsid w:val="002A1705"/>
    <w:rsid w:val="00304773"/>
    <w:rsid w:val="00333316"/>
    <w:rsid w:val="00337A32"/>
    <w:rsid w:val="003451F7"/>
    <w:rsid w:val="00374B86"/>
    <w:rsid w:val="003A20C2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4F4F"/>
    <w:rsid w:val="00436657"/>
    <w:rsid w:val="00437431"/>
    <w:rsid w:val="00445162"/>
    <w:rsid w:val="00460B94"/>
    <w:rsid w:val="0047218D"/>
    <w:rsid w:val="00477CED"/>
    <w:rsid w:val="00482E68"/>
    <w:rsid w:val="004914EC"/>
    <w:rsid w:val="004B7670"/>
    <w:rsid w:val="004D11D9"/>
    <w:rsid w:val="004D7CA4"/>
    <w:rsid w:val="004E4E92"/>
    <w:rsid w:val="00503E0C"/>
    <w:rsid w:val="0051111A"/>
    <w:rsid w:val="00552F34"/>
    <w:rsid w:val="005659BE"/>
    <w:rsid w:val="00577AA4"/>
    <w:rsid w:val="005817CB"/>
    <w:rsid w:val="005A3563"/>
    <w:rsid w:val="005D0B81"/>
    <w:rsid w:val="005D351E"/>
    <w:rsid w:val="005E0338"/>
    <w:rsid w:val="00604F36"/>
    <w:rsid w:val="00615AA4"/>
    <w:rsid w:val="00647DAF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E20B4"/>
    <w:rsid w:val="008F211B"/>
    <w:rsid w:val="009038B7"/>
    <w:rsid w:val="0090571D"/>
    <w:rsid w:val="00906F5F"/>
    <w:rsid w:val="00907D2D"/>
    <w:rsid w:val="0091173B"/>
    <w:rsid w:val="00946EF2"/>
    <w:rsid w:val="0095435B"/>
    <w:rsid w:val="009669B8"/>
    <w:rsid w:val="0097788D"/>
    <w:rsid w:val="00977D2E"/>
    <w:rsid w:val="009D399C"/>
    <w:rsid w:val="009D5CE1"/>
    <w:rsid w:val="009D6D48"/>
    <w:rsid w:val="009E06FF"/>
    <w:rsid w:val="00A02BCC"/>
    <w:rsid w:val="00A13297"/>
    <w:rsid w:val="00A342B7"/>
    <w:rsid w:val="00A64118"/>
    <w:rsid w:val="00A67D55"/>
    <w:rsid w:val="00A9106F"/>
    <w:rsid w:val="00AD7E3F"/>
    <w:rsid w:val="00AE4FA1"/>
    <w:rsid w:val="00B002F6"/>
    <w:rsid w:val="00B421E6"/>
    <w:rsid w:val="00B47BAD"/>
    <w:rsid w:val="00B6026D"/>
    <w:rsid w:val="00BB52AF"/>
    <w:rsid w:val="00BC70AC"/>
    <w:rsid w:val="00BD457E"/>
    <w:rsid w:val="00BE48BE"/>
    <w:rsid w:val="00C00F1C"/>
    <w:rsid w:val="00C24DFE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D10945"/>
    <w:rsid w:val="00D23993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F6897"/>
    <w:rsid w:val="00DF7695"/>
    <w:rsid w:val="00E07E8E"/>
    <w:rsid w:val="00E20FB9"/>
    <w:rsid w:val="00E32631"/>
    <w:rsid w:val="00E57DA3"/>
    <w:rsid w:val="00E6705C"/>
    <w:rsid w:val="00E876E0"/>
    <w:rsid w:val="00EA711D"/>
    <w:rsid w:val="00EC1A74"/>
    <w:rsid w:val="00EC5831"/>
    <w:rsid w:val="00EC681F"/>
    <w:rsid w:val="00EE70AB"/>
    <w:rsid w:val="00EF496D"/>
    <w:rsid w:val="00EF52B1"/>
    <w:rsid w:val="00F006CD"/>
    <w:rsid w:val="00F02626"/>
    <w:rsid w:val="00F12162"/>
    <w:rsid w:val="00F2010D"/>
    <w:rsid w:val="00F20EA1"/>
    <w:rsid w:val="00F34A1D"/>
    <w:rsid w:val="00F3578D"/>
    <w:rsid w:val="00F37234"/>
    <w:rsid w:val="00F435BF"/>
    <w:rsid w:val="00F43C6F"/>
    <w:rsid w:val="00F44924"/>
    <w:rsid w:val="00F51D89"/>
    <w:rsid w:val="00F53CB6"/>
    <w:rsid w:val="00F67B2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010E"/>
  <w15:docId w15:val="{F6BBB943-7404-4A54-BA51-80F6AD11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4D7CA4"/>
    <w:pPr>
      <w:keepLines/>
      <w:framePr w:hSpace="180" w:wrap="around" w:vAnchor="text" w:hAnchor="margin" w:y="3460"/>
      <w:suppressAutoHyphens/>
      <w:spacing w:after="0" w:line="240" w:lineRule="auto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6A743-8E46-40DB-89D7-F8769647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30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Jain,Tushar</cp:lastModifiedBy>
  <cp:revision>31</cp:revision>
  <cp:lastPrinted>2019-05-15T17:01:00Z</cp:lastPrinted>
  <dcterms:created xsi:type="dcterms:W3CDTF">2017-05-12T11:04:00Z</dcterms:created>
  <dcterms:modified xsi:type="dcterms:W3CDTF">2019-06-10T10:30:00Z</dcterms:modified>
</cp:coreProperties>
</file>